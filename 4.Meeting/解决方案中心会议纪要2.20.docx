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2019/2/20 下午 4：20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急救单病种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tabs>
                <w:tab w:val="clear" w:pos="312"/>
              </w:tabs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禅道需求的使用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tabs>
                <w:tab w:val="clear" w:pos="312"/>
              </w:tabs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项目进展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每日待办功能使用效果还行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理解需求文档的用途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辅助类工具的代码开发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2.上传Git</w:t>
            </w:r>
            <w:bookmarkStart w:id="0" w:name="_GoBack"/>
            <w:bookmarkEnd w:id="0"/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FF3C"/>
    <w:multiLevelType w:val="singleLevel"/>
    <w:tmpl w:val="3E0AF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D23FB8"/>
    <w:multiLevelType w:val="singleLevel"/>
    <w:tmpl w:val="4BD23F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8F0DD"/>
    <w:multiLevelType w:val="singleLevel"/>
    <w:tmpl w:val="54E8F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3F6E9F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31515433"/>
    <w:rsid w:val="3264750C"/>
    <w:rsid w:val="34E746F6"/>
    <w:rsid w:val="360A123A"/>
    <w:rsid w:val="3D7E6152"/>
    <w:rsid w:val="42D51432"/>
    <w:rsid w:val="47612B34"/>
    <w:rsid w:val="55AD3156"/>
    <w:rsid w:val="56AF4157"/>
    <w:rsid w:val="5A8861CA"/>
    <w:rsid w:val="5B5D7092"/>
    <w:rsid w:val="5CA81018"/>
    <w:rsid w:val="5EB56D34"/>
    <w:rsid w:val="64147C9C"/>
    <w:rsid w:val="69377FC1"/>
    <w:rsid w:val="69804E98"/>
    <w:rsid w:val="6E7569C5"/>
    <w:rsid w:val="71A26331"/>
    <w:rsid w:val="72CC6C65"/>
    <w:rsid w:val="761603EB"/>
    <w:rsid w:val="7A48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10</TotalTime>
  <ScaleCrop>false</ScaleCrop>
  <LinksUpToDate>false</LinksUpToDate>
  <CharactersWithSpaces>105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30383</cp:lastModifiedBy>
  <dcterms:modified xsi:type="dcterms:W3CDTF">2019-02-20T09:39:39Z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