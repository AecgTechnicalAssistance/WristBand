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24" w:beforeLines="200" w:after="312" w:afterLines="100"/>
        <w:jc w:val="center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>会议纪要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2019/2/19 下午 5：00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纳龙小会议室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参会人员：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急救单病种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金洲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0" w:hRule="atLeast"/>
        </w:trPr>
        <w:tc>
          <w:tcPr>
            <w:tcW w:w="8856" w:type="dxa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tabs>
                <w:tab w:val="clear" w:pos="312"/>
              </w:tabs>
              <w:ind w:leftChars="0"/>
              <w:jc w:val="left"/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8"/>
                <w:szCs w:val="28"/>
                <w:lang w:val="en-US" w:eastAsia="zh-CN"/>
              </w:rPr>
              <w:t>禅道的使用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tabs>
                <w:tab w:val="clear" w:pos="312"/>
              </w:tabs>
              <w:ind w:leftChars="0"/>
              <w:jc w:val="left"/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8"/>
                <w:szCs w:val="28"/>
                <w:lang w:val="en-US" w:eastAsia="zh-CN"/>
              </w:rPr>
              <w:t>讲解演示环境辅助工具的制作</w:t>
            </w:r>
            <w:bookmarkStart w:id="0" w:name="_GoBack"/>
            <w:bookmarkEnd w:id="0"/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jc w:val="left"/>
              <w:rPr>
                <w:rFonts w:hint="eastAsia" w:asciiTheme="minorEastAsia" w:hAnsiTheme="minorEastAsia" w:cstheme="minorEastAsia"/>
                <w:i w:val="0"/>
                <w:caps w:val="0"/>
                <w:color w:val="000000"/>
                <w:spacing w:val="0"/>
                <w:sz w:val="28"/>
                <w:szCs w:val="28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5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学会使用禅道的待办和任务功能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每日待办划分更加的细致，工作细节做到准确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了解“敏捷”的意义，学会分解需求</w:t>
            </w:r>
          </w:p>
          <w:p>
            <w:pPr>
              <w:pStyle w:val="2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辅助类工具的开发</w:t>
            </w:r>
          </w:p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禅道的实际使用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AFF3C"/>
    <w:multiLevelType w:val="singleLevel"/>
    <w:tmpl w:val="3E0AFF3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BD23FB8"/>
    <w:multiLevelType w:val="singleLevel"/>
    <w:tmpl w:val="4BD23FB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4E8F0DD"/>
    <w:multiLevelType w:val="singleLevel"/>
    <w:tmpl w:val="54E8F0D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CC6C65"/>
    <w:rsid w:val="00622B0F"/>
    <w:rsid w:val="00F92098"/>
    <w:rsid w:val="03BE1050"/>
    <w:rsid w:val="06AA2E58"/>
    <w:rsid w:val="0DF703C0"/>
    <w:rsid w:val="117F2A4E"/>
    <w:rsid w:val="128C481A"/>
    <w:rsid w:val="19B15618"/>
    <w:rsid w:val="1ED70EF0"/>
    <w:rsid w:val="1F361E4B"/>
    <w:rsid w:val="1F993A5E"/>
    <w:rsid w:val="1FE26790"/>
    <w:rsid w:val="23CA3131"/>
    <w:rsid w:val="27F13179"/>
    <w:rsid w:val="2C1B3595"/>
    <w:rsid w:val="2DEF10C4"/>
    <w:rsid w:val="31515433"/>
    <w:rsid w:val="3264750C"/>
    <w:rsid w:val="34E746F6"/>
    <w:rsid w:val="360A123A"/>
    <w:rsid w:val="3D7E6152"/>
    <w:rsid w:val="42D51432"/>
    <w:rsid w:val="47612B34"/>
    <w:rsid w:val="55AD3156"/>
    <w:rsid w:val="56AF4157"/>
    <w:rsid w:val="5A8861CA"/>
    <w:rsid w:val="5B5D7092"/>
    <w:rsid w:val="5CA81018"/>
    <w:rsid w:val="5EB56D34"/>
    <w:rsid w:val="64147C9C"/>
    <w:rsid w:val="69377FC1"/>
    <w:rsid w:val="69804E98"/>
    <w:rsid w:val="6E7569C5"/>
    <w:rsid w:val="71A26331"/>
    <w:rsid w:val="72CC6C65"/>
    <w:rsid w:val="761603EB"/>
    <w:rsid w:val="7A48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8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正文文本 Char"/>
    <w:basedOn w:val="7"/>
    <w:link w:val="2"/>
    <w:qFormat/>
    <w:uiPriority w:val="0"/>
    <w:rPr>
      <w:rFonts w:hint="default" w:ascii="Arial" w:hAnsi="Arial" w:cs="Arial"/>
      <w:szCs w:val="24"/>
      <w:lang w:eastAsia="zh-CN"/>
    </w:rPr>
  </w:style>
  <w:style w:type="character" w:customStyle="1" w:styleId="9">
    <w:name w:val="页眉 Char"/>
    <w:basedOn w:val="7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Char"/>
    <w:basedOn w:val="7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0383\AppData\Roaming\Kingsoft\wps\addons\pool\win-i386\knewfileruby_1.0.0.12\download\wps\3009699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3009699.docx</Template>
  <Pages>1</Pages>
  <Words>105</Words>
  <Characters>105</Characters>
  <Lines>1</Lines>
  <Paragraphs>1</Paragraphs>
  <TotalTime>7</TotalTime>
  <ScaleCrop>false</ScaleCrop>
  <LinksUpToDate>false</LinksUpToDate>
  <CharactersWithSpaces>105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2018-12-10T09:48:00Z</dcterms:created>
  <dc:creator>。</dc:creator>
  <cp:lastModifiedBy>30383</cp:lastModifiedBy>
  <dcterms:modified xsi:type="dcterms:W3CDTF">2019-02-19T09:55:15Z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